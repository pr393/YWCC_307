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49720AC5" w14:textId="77777777" w:rsidTr="001E0877">
        <w:tc>
          <w:tcPr>
            <w:tcW w:w="7650" w:type="dxa"/>
          </w:tcPr>
          <w:p w14:paraId="3D65CB1D" w14:textId="77777777" w:rsidR="002B2D13" w:rsidRPr="00D60069" w:rsidRDefault="00B038BB">
            <w:pPr>
              <w:pStyle w:val="Title"/>
            </w:pPr>
            <w:sdt>
              <w:sdtPr>
                <w:id w:val="-1086378735"/>
                <w:placeholder>
                  <w:docPart w:val="B2C93C0E41D342CB806D8150BEDEBF7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14:paraId="052DEE88" w14:textId="4FA6F6DE" w:rsidR="00D62E01" w:rsidRPr="00D60069" w:rsidRDefault="00881F62">
            <w:pPr>
              <w:pStyle w:val="Heading3"/>
            </w:pPr>
            <w:r>
              <w:t>4/12/2022</w:t>
            </w:r>
          </w:p>
          <w:p w14:paraId="4E248676" w14:textId="095FD881" w:rsidR="00D62E01" w:rsidRPr="00D60069" w:rsidRDefault="00881F62">
            <w:pPr>
              <w:pStyle w:val="Heading3"/>
            </w:pPr>
            <w:r>
              <w:t>6:</w:t>
            </w:r>
            <w:r w:rsidR="009A587C">
              <w:t>00</w:t>
            </w:r>
            <w:r>
              <w:t>pm</w:t>
            </w:r>
          </w:p>
          <w:p w14:paraId="6A473967" w14:textId="047133AD" w:rsidR="002B2D13" w:rsidRPr="00D60069" w:rsidRDefault="00881F62" w:rsidP="00D62E01">
            <w:pPr>
              <w:pStyle w:val="Heading3"/>
            </w:pPr>
            <w:r>
              <w:t>Discord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602E757B" w14:textId="77777777" w:rsidTr="00E048B4">
        <w:tc>
          <w:tcPr>
            <w:tcW w:w="1946" w:type="dxa"/>
            <w:tcMar>
              <w:top w:w="144" w:type="dxa"/>
            </w:tcMar>
          </w:tcPr>
          <w:p w14:paraId="3714060D" w14:textId="3DBA6860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834805806"/>
                <w:placeholder>
                  <w:docPart w:val="77E5786146A3447EA7C39FCBB012F8E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Meeting called by:</w:t>
                </w:r>
              </w:sdtContent>
            </w:sdt>
          </w:p>
        </w:tc>
        <w:tc>
          <w:tcPr>
            <w:tcW w:w="3184" w:type="dxa"/>
            <w:tcMar>
              <w:top w:w="144" w:type="dxa"/>
            </w:tcMar>
          </w:tcPr>
          <w:p w14:paraId="1638FC70" w14:textId="6680C7B7" w:rsidR="002B2D13" w:rsidRPr="00D60069" w:rsidRDefault="00881F62" w:rsidP="00D60069">
            <w:pPr>
              <w:spacing w:after="80"/>
            </w:pPr>
            <w:r>
              <w:t xml:space="preserve">Prince </w:t>
            </w:r>
          </w:p>
        </w:tc>
        <w:tc>
          <w:tcPr>
            <w:tcW w:w="1779" w:type="dxa"/>
            <w:tcMar>
              <w:top w:w="144" w:type="dxa"/>
            </w:tcMar>
          </w:tcPr>
          <w:p w14:paraId="233914C1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C6406E40266F40AF804CB179B2474E25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FDDEF34" w14:textId="24DFDC8D" w:rsidR="002B2D13" w:rsidRPr="00D60069" w:rsidRDefault="00881F62" w:rsidP="00D60069">
            <w:pPr>
              <w:spacing w:after="80"/>
            </w:pPr>
            <w:r>
              <w:t>Check work progress</w:t>
            </w:r>
          </w:p>
        </w:tc>
      </w:tr>
      <w:tr w:rsidR="002B2D13" w:rsidRPr="00D60069" w14:paraId="56B2B3D2" w14:textId="77777777" w:rsidTr="00E048B4">
        <w:sdt>
          <w:sdtPr>
            <w:id w:val="-906145096"/>
            <w:placeholder>
              <w:docPart w:val="A7453C59B0134B50BD7E82E167D1FB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715DD67C" w14:textId="77777777"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7FA34FB" w14:textId="064D4735" w:rsidR="002B2D13" w:rsidRPr="00D60069" w:rsidRDefault="00881F62" w:rsidP="00D60069">
            <w:pPr>
              <w:spacing w:after="80"/>
            </w:pPr>
            <w:r>
              <w:t>Prince</w:t>
            </w:r>
          </w:p>
        </w:tc>
        <w:tc>
          <w:tcPr>
            <w:tcW w:w="1779" w:type="dxa"/>
          </w:tcPr>
          <w:p w14:paraId="14CF443F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26036B0AD6A847B1AB0DF5AB72B9417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6E79EE2A" w14:textId="59BB733E" w:rsidR="002B2D13" w:rsidRPr="00D60069" w:rsidRDefault="00881F62" w:rsidP="00D60069">
            <w:pPr>
              <w:spacing w:after="80"/>
            </w:pPr>
            <w:r>
              <w:t>Prince</w:t>
            </w:r>
          </w:p>
        </w:tc>
      </w:tr>
      <w:tr w:rsidR="002B2D13" w:rsidRPr="00D60069" w14:paraId="690CFDA4" w14:textId="77777777" w:rsidTr="00E048B4">
        <w:tc>
          <w:tcPr>
            <w:tcW w:w="1946" w:type="dxa"/>
          </w:tcPr>
          <w:p w14:paraId="20A97527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9BB55BE6B86A4A0E9835850A6A354B1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2000284B" w14:textId="18895C7C" w:rsidR="002B2D13" w:rsidRPr="00D60069" w:rsidRDefault="00881F62" w:rsidP="00D60069">
            <w:pPr>
              <w:spacing w:after="80"/>
            </w:pPr>
            <w:r>
              <w:t>Julia</w:t>
            </w:r>
          </w:p>
        </w:tc>
        <w:tc>
          <w:tcPr>
            <w:tcW w:w="1779" w:type="dxa"/>
          </w:tcPr>
          <w:p w14:paraId="411697E4" w14:textId="77777777"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1ACDED15" w14:textId="77777777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4CBC4D5A" w14:textId="77777777" w:rsidTr="00E048B4">
        <w:tc>
          <w:tcPr>
            <w:tcW w:w="1980" w:type="dxa"/>
            <w:tcMar>
              <w:top w:w="144" w:type="dxa"/>
            </w:tcMar>
          </w:tcPr>
          <w:p w14:paraId="326B7391" w14:textId="77777777" w:rsidR="002B2D13" w:rsidRPr="00D60069" w:rsidRDefault="00B038BB">
            <w:pPr>
              <w:pStyle w:val="Heading2"/>
            </w:pPr>
            <w:sdt>
              <w:sdtPr>
                <w:id w:val="1643469904"/>
                <w:placeholder>
                  <w:docPart w:val="E5A833EB95E24F01ACBC543116E5837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F3D463C" w14:textId="2C28FC62" w:rsidR="002B2D13" w:rsidRPr="00D60069" w:rsidRDefault="00881F62" w:rsidP="00D62E01">
            <w:r>
              <w:t>Prince, Julia</w:t>
            </w:r>
            <w:r w:rsidR="00C2210F">
              <w:t>, Austin</w:t>
            </w:r>
          </w:p>
        </w:tc>
      </w:tr>
      <w:tr w:rsidR="002B2D13" w:rsidRPr="00D60069" w14:paraId="494F34AB" w14:textId="77777777" w:rsidTr="00E048B4">
        <w:tc>
          <w:tcPr>
            <w:tcW w:w="1980" w:type="dxa"/>
          </w:tcPr>
          <w:p w14:paraId="6EF06290" w14:textId="77777777" w:rsidR="002B2D13" w:rsidRPr="00D60069" w:rsidRDefault="00B038BB">
            <w:pPr>
              <w:pStyle w:val="Heading2"/>
            </w:pPr>
            <w:sdt>
              <w:sdtPr>
                <w:id w:val="-1255275818"/>
                <w:placeholder>
                  <w:docPart w:val="FEAA3B9BBA4D47F4994F208B4535E65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17022B98" w14:textId="12793750" w:rsidR="002B2D13" w:rsidRPr="00D60069" w:rsidRDefault="00C2210F">
            <w:r>
              <w:t>More research on topic</w:t>
            </w:r>
          </w:p>
        </w:tc>
      </w:tr>
      <w:tr w:rsidR="002B2D13" w:rsidRPr="00D60069" w14:paraId="39D29526" w14:textId="77777777" w:rsidTr="00E048B4">
        <w:tc>
          <w:tcPr>
            <w:tcW w:w="1980" w:type="dxa"/>
          </w:tcPr>
          <w:p w14:paraId="7EA464C6" w14:textId="77777777" w:rsidR="002B2D13" w:rsidRPr="00D60069" w:rsidRDefault="00B038BB">
            <w:pPr>
              <w:pStyle w:val="Heading2"/>
            </w:pPr>
            <w:sdt>
              <w:sdtPr>
                <w:id w:val="681237791"/>
                <w:placeholder>
                  <w:docPart w:val="B5F82F7C432C4C47AF035002938F65D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14:paraId="03BB0C46" w14:textId="77777777" w:rsidR="002B2D13" w:rsidRPr="00D60069" w:rsidRDefault="00B038BB" w:rsidP="00D62E01">
            <w:sdt>
              <w:sdtPr>
                <w:id w:val="475648712"/>
                <w:placeholder>
                  <w:docPart w:val="618DB7B7FB4E4EB68AB9C5CA37A476A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items to bring here</w:t>
                </w:r>
              </w:sdtContent>
            </w:sdt>
          </w:p>
        </w:tc>
      </w:tr>
    </w:tbl>
    <w:sdt>
      <w:sdtPr>
        <w:id w:val="-2901889"/>
        <w:placeholder>
          <w:docPart w:val="87193907620647BEBDE9DAEBF6024396"/>
        </w:placeholder>
        <w:temporary/>
        <w:showingPlcHdr/>
        <w15:appearance w15:val="hidden"/>
      </w:sdtPr>
      <w:sdtEndPr/>
      <w:sdtContent>
        <w:p w14:paraId="5EB0A3BA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B51DBE4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3985F701" w14:textId="77777777" w:rsidR="002B2D13" w:rsidRPr="00D60069" w:rsidRDefault="00B038BB">
            <w:pPr>
              <w:pStyle w:val="Heading2"/>
            </w:pPr>
            <w:sdt>
              <w:sdtPr>
                <w:id w:val="90904773"/>
                <w:placeholder>
                  <w:docPart w:val="482B65613E21465AB036256C9C7883A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361B26F" w14:textId="11C28D4F" w:rsidR="002B2D13" w:rsidRPr="00D60069" w:rsidRDefault="00C2210F">
            <w:r>
              <w:t>Notes and Research</w:t>
            </w:r>
          </w:p>
        </w:tc>
        <w:tc>
          <w:tcPr>
            <w:tcW w:w="1324" w:type="dxa"/>
          </w:tcPr>
          <w:p w14:paraId="36073AB2" w14:textId="77777777" w:rsidR="002B2D13" w:rsidRPr="00D60069" w:rsidRDefault="00B038BB">
            <w:pPr>
              <w:pStyle w:val="Heading2"/>
            </w:pPr>
            <w:sdt>
              <w:sdtPr>
                <w:id w:val="1737199064"/>
                <w:placeholder>
                  <w:docPart w:val="DEB14F43D7194728BDD341B41270DB9F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4E63877E" w14:textId="3A673AC0" w:rsidR="002B2D13" w:rsidRPr="00D60069" w:rsidRDefault="00881F62">
            <w:r>
              <w:t>Julia</w:t>
            </w:r>
          </w:p>
        </w:tc>
      </w:tr>
    </w:tbl>
    <w:p w14:paraId="6E6DA1FA" w14:textId="77777777" w:rsidR="002B2D13" w:rsidRPr="00D60069" w:rsidRDefault="00B038BB">
      <w:pPr>
        <w:pStyle w:val="Heading4"/>
      </w:pPr>
      <w:sdt>
        <w:sdtPr>
          <w:id w:val="-391195506"/>
          <w:placeholder>
            <w:docPart w:val="DEE344C7B56D4FF58E569BD8907EEFFC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7EEBE017" w14:textId="3B66FFB6" w:rsidR="002B2D13" w:rsidRDefault="00881F62">
      <w:r>
        <w:t>We gathered more notes and have done more research regarding the topic.</w:t>
      </w:r>
    </w:p>
    <w:p w14:paraId="73B2EBE9" w14:textId="77777777" w:rsidR="00881F62" w:rsidRDefault="00881F62"/>
    <w:p w14:paraId="43A8AA9B" w14:textId="77777777" w:rsidR="00881F62" w:rsidRPr="00D60069" w:rsidRDefault="00881F62"/>
    <w:p w14:paraId="3A00BE54" w14:textId="77777777" w:rsidR="002B2D13" w:rsidRPr="00D60069" w:rsidRDefault="00B038BB">
      <w:pPr>
        <w:pStyle w:val="Heading4"/>
      </w:pPr>
      <w:sdt>
        <w:sdtPr>
          <w:id w:val="1574465788"/>
          <w:placeholder>
            <w:docPart w:val="F4146201647046FE9D739116FDB44009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49926C9D" w14:textId="657890E4" w:rsidR="002B2D13" w:rsidRPr="00D60069" w:rsidRDefault="00C2210F">
      <w:r>
        <w:t>Gained more research, notes, and knowledge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41B82E06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115DA38C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EE227E60CAA41F1B3EEBF02D8DC6418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5057E389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675721290F8B4A108B9C27CC7223C98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6C0E904" w14:textId="77777777" w:rsidR="002B2D13" w:rsidRPr="00D60069" w:rsidRDefault="00B038BB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5FF9EEC5E56E45E4A45C463803EAE23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127A49F1" w14:textId="77777777" w:rsidTr="00D60069">
        <w:tc>
          <w:tcPr>
            <w:tcW w:w="5310" w:type="dxa"/>
          </w:tcPr>
          <w:p w14:paraId="51CA616A" w14:textId="2EAE38FC" w:rsidR="002B2D13" w:rsidRPr="00D60069" w:rsidRDefault="00663A9C" w:rsidP="00D60069">
            <w:pPr>
              <w:pStyle w:val="ListBullet"/>
              <w:spacing w:after="80"/>
            </w:pPr>
            <w:r>
              <w:t>Positives of the market currently with this topic</w:t>
            </w:r>
          </w:p>
        </w:tc>
        <w:tc>
          <w:tcPr>
            <w:tcW w:w="3060" w:type="dxa"/>
          </w:tcPr>
          <w:p w14:paraId="5C07F30D" w14:textId="38DCDB27" w:rsidR="002B2D13" w:rsidRPr="00D60069" w:rsidRDefault="00663A9C" w:rsidP="00D60069">
            <w:pPr>
              <w:spacing w:after="80"/>
            </w:pPr>
            <w:r>
              <w:t>Julia</w:t>
            </w:r>
          </w:p>
        </w:tc>
        <w:tc>
          <w:tcPr>
            <w:tcW w:w="1854" w:type="dxa"/>
          </w:tcPr>
          <w:p w14:paraId="380427DE" w14:textId="285313D6" w:rsidR="002B2D13" w:rsidRPr="00D60069" w:rsidRDefault="009A587C" w:rsidP="00D60069">
            <w:pPr>
              <w:spacing w:after="80"/>
            </w:pPr>
            <w:r>
              <w:t>14</w:t>
            </w:r>
            <w:r w:rsidRPr="009A587C">
              <w:rPr>
                <w:vertAlign w:val="superscript"/>
              </w:rPr>
              <w:t>th</w:t>
            </w:r>
            <w:r>
              <w:t xml:space="preserve"> or 15</w:t>
            </w:r>
            <w:r w:rsidRPr="009A587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2B2D13" w:rsidRPr="00D60069" w14:paraId="37A384E9" w14:textId="77777777" w:rsidTr="00D60069">
        <w:tc>
          <w:tcPr>
            <w:tcW w:w="5310" w:type="dxa"/>
          </w:tcPr>
          <w:p w14:paraId="7873514E" w14:textId="0445CC63" w:rsidR="002B2D13" w:rsidRPr="00D60069" w:rsidRDefault="002B2D13" w:rsidP="009A587C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</w:tcPr>
          <w:p w14:paraId="7B03045C" w14:textId="0C5F3537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3DCB3455" w14:textId="034196DC" w:rsidR="002B2D13" w:rsidRPr="00D60069" w:rsidRDefault="002B2D13" w:rsidP="00D60069">
            <w:pPr>
              <w:spacing w:after="80"/>
            </w:pPr>
          </w:p>
        </w:tc>
      </w:tr>
      <w:tr w:rsidR="002B2D13" w:rsidRPr="00D60069" w14:paraId="4B9DF119" w14:textId="77777777" w:rsidTr="009A587C">
        <w:trPr>
          <w:trHeight w:val="80"/>
        </w:trPr>
        <w:tc>
          <w:tcPr>
            <w:tcW w:w="5310" w:type="dxa"/>
            <w:tcMar>
              <w:bottom w:w="288" w:type="dxa"/>
            </w:tcMar>
          </w:tcPr>
          <w:p w14:paraId="172EA4EE" w14:textId="4A72AFDD" w:rsidR="002B2D13" w:rsidRPr="00D60069" w:rsidRDefault="002B2D13" w:rsidP="009A587C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737A0078" w14:textId="1D81587F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2A70FCC6" w14:textId="73FE1F32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E7B212D" w14:textId="77777777" w:rsidTr="00D62E01">
        <w:tc>
          <w:tcPr>
            <w:tcW w:w="1620" w:type="dxa"/>
          </w:tcPr>
          <w:bookmarkEnd w:id="1"/>
          <w:p w14:paraId="05373CA1" w14:textId="77777777" w:rsidR="00D62E01" w:rsidRPr="00D60069" w:rsidRDefault="00B038BB" w:rsidP="006344A8">
            <w:pPr>
              <w:pStyle w:val="Heading2"/>
            </w:pPr>
            <w:sdt>
              <w:sdtPr>
                <w:id w:val="113951409"/>
                <w:placeholder>
                  <w:docPart w:val="6D5BB812D4464261A9820E7621309F6F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31D9939" w14:textId="77777777" w:rsidR="00D62E01" w:rsidRPr="00D60069" w:rsidRDefault="00B038BB" w:rsidP="006344A8">
            <w:sdt>
              <w:sdtPr>
                <w:id w:val="1690950308"/>
                <w:placeholder>
                  <w:docPart w:val="2F1930E467A0490092E0CBCB34D88F4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118BE40B" w14:textId="77777777" w:rsidR="00D62E01" w:rsidRPr="00D60069" w:rsidRDefault="00B038BB" w:rsidP="006344A8">
            <w:pPr>
              <w:pStyle w:val="Heading2"/>
            </w:pPr>
            <w:sdt>
              <w:sdtPr>
                <w:id w:val="1072624145"/>
                <w:placeholder>
                  <w:docPart w:val="DF016B19862C4D4BB44947E8ED762745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EB846A6" w14:textId="7E51E8CD" w:rsidR="00D62E01" w:rsidRPr="00D60069" w:rsidRDefault="00C2210F" w:rsidP="006344A8">
            <w:r>
              <w:t>Prince</w:t>
            </w:r>
          </w:p>
        </w:tc>
      </w:tr>
    </w:tbl>
    <w:p w14:paraId="14B49125" w14:textId="77777777" w:rsidR="00D62E01" w:rsidRPr="00D60069" w:rsidRDefault="00B038BB" w:rsidP="00D62E01">
      <w:pPr>
        <w:pStyle w:val="Heading4"/>
      </w:pPr>
      <w:sdt>
        <w:sdtPr>
          <w:id w:val="1495455185"/>
          <w:placeholder>
            <w:docPart w:val="B1068954C9374D5BBFFB3979D4501921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18F7987C" w14:textId="4C4CBDC2" w:rsidR="00C2210F" w:rsidRDefault="00C2210F" w:rsidP="00C2210F">
      <w:r>
        <w:t>Each person has been assigned a section on what they need to do for the slides.</w:t>
      </w:r>
    </w:p>
    <w:p w14:paraId="56B8BAAA" w14:textId="4B681652" w:rsidR="00D62E01" w:rsidRPr="00D60069" w:rsidRDefault="00D62E01" w:rsidP="00D62E01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401C97DD" w14:textId="77777777" w:rsidTr="001E0877">
        <w:trPr>
          <w:tblHeader/>
        </w:trPr>
        <w:tc>
          <w:tcPr>
            <w:tcW w:w="5310" w:type="dxa"/>
            <w:vAlign w:val="bottom"/>
          </w:tcPr>
          <w:p w14:paraId="07DDDCD5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6E3017393C8A4578A19FA58F1AFFC91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56D9F62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CA44797A1B8041B4A4F0AA010D6E2C6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98861CC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0A1A79A871D74960B3093D92AB04861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785431F3" w14:textId="77777777" w:rsidTr="00284200">
        <w:tc>
          <w:tcPr>
            <w:tcW w:w="5310" w:type="dxa"/>
          </w:tcPr>
          <w:p w14:paraId="23FAE170" w14:textId="7054E5E3" w:rsidR="00D60069" w:rsidRPr="00D60069" w:rsidRDefault="0077309B" w:rsidP="00284200">
            <w:pPr>
              <w:pStyle w:val="ListBullet"/>
              <w:spacing w:after="80"/>
            </w:pPr>
            <w:r>
              <w:t xml:space="preserve">Complete </w:t>
            </w:r>
            <w:r w:rsidR="00CE6829">
              <w:t>current situation of the market and explain unknown terms</w:t>
            </w:r>
          </w:p>
        </w:tc>
        <w:tc>
          <w:tcPr>
            <w:tcW w:w="3060" w:type="dxa"/>
          </w:tcPr>
          <w:p w14:paraId="6AA74B98" w14:textId="2086B63E" w:rsidR="00D60069" w:rsidRPr="00D60069" w:rsidRDefault="00CE6829" w:rsidP="00284200">
            <w:pPr>
              <w:spacing w:after="80"/>
            </w:pPr>
            <w:r>
              <w:t>Prince</w:t>
            </w:r>
          </w:p>
        </w:tc>
        <w:tc>
          <w:tcPr>
            <w:tcW w:w="1854" w:type="dxa"/>
          </w:tcPr>
          <w:p w14:paraId="2F0BF21E" w14:textId="6051CEE2" w:rsidR="00D60069" w:rsidRPr="00D60069" w:rsidRDefault="00CE6829" w:rsidP="00284200">
            <w:pPr>
              <w:spacing w:after="80"/>
            </w:pPr>
            <w:r>
              <w:t>14</w:t>
            </w:r>
            <w:r w:rsidRPr="00CE6829">
              <w:rPr>
                <w:vertAlign w:val="superscript"/>
              </w:rPr>
              <w:t>th</w:t>
            </w:r>
            <w:r>
              <w:t xml:space="preserve"> or 15</w:t>
            </w:r>
            <w:r w:rsidRPr="00CE6829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60069" w:rsidRPr="00D60069" w14:paraId="41E93720" w14:textId="77777777" w:rsidTr="00284200">
        <w:tc>
          <w:tcPr>
            <w:tcW w:w="5310" w:type="dxa"/>
          </w:tcPr>
          <w:p w14:paraId="510D3B4D" w14:textId="586C6C04" w:rsidR="00D60069" w:rsidRPr="00D60069" w:rsidRDefault="00D60069" w:rsidP="00CE6829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</w:tcPr>
          <w:p w14:paraId="03A8D4EA" w14:textId="46AE983E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7EFCC39C" w14:textId="6F6A9A46" w:rsidR="00D60069" w:rsidRPr="00D60069" w:rsidRDefault="00D60069" w:rsidP="00284200">
            <w:pPr>
              <w:spacing w:after="80"/>
            </w:pPr>
          </w:p>
        </w:tc>
      </w:tr>
      <w:tr w:rsidR="00D60069" w:rsidRPr="00D60069" w14:paraId="7239F315" w14:textId="77777777" w:rsidTr="00284200">
        <w:tc>
          <w:tcPr>
            <w:tcW w:w="5310" w:type="dxa"/>
            <w:tcMar>
              <w:bottom w:w="288" w:type="dxa"/>
            </w:tcMar>
          </w:tcPr>
          <w:p w14:paraId="2AF49F6B" w14:textId="3F0A7CE2" w:rsidR="00D60069" w:rsidRPr="00D60069" w:rsidRDefault="00D60069" w:rsidP="00CE6829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059488B7" w14:textId="163097F7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2E4D9AD7" w14:textId="166111D5" w:rsidR="00D60069" w:rsidRPr="00D60069" w:rsidRDefault="00D60069" w:rsidP="00284200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39DED64C" w14:textId="77777777" w:rsidTr="006344A8">
        <w:tc>
          <w:tcPr>
            <w:tcW w:w="1620" w:type="dxa"/>
          </w:tcPr>
          <w:p w14:paraId="342F69AF" w14:textId="77777777" w:rsidR="00D62E01" w:rsidRPr="00D60069" w:rsidRDefault="00B038BB" w:rsidP="006344A8">
            <w:pPr>
              <w:pStyle w:val="Heading2"/>
            </w:pPr>
            <w:sdt>
              <w:sdtPr>
                <w:id w:val="885458630"/>
                <w:placeholder>
                  <w:docPart w:val="C358904F016C487A9FCDA3F42705D93D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9F63E8F" w14:textId="77777777" w:rsidR="00D62E01" w:rsidRPr="00D60069" w:rsidRDefault="00B038BB" w:rsidP="006344A8">
            <w:sdt>
              <w:sdtPr>
                <w:id w:val="377673507"/>
                <w:placeholder>
                  <w:docPart w:val="0717638017B84BF783B14F2162F2B6D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16CAC194" w14:textId="77777777" w:rsidR="00D62E01" w:rsidRPr="00D60069" w:rsidRDefault="00B038BB" w:rsidP="006344A8">
            <w:pPr>
              <w:pStyle w:val="Heading2"/>
            </w:pPr>
            <w:sdt>
              <w:sdtPr>
                <w:id w:val="-765931208"/>
                <w:placeholder>
                  <w:docPart w:val="ED2086D8B0284FC98B513AE90FAFD041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B710522" w14:textId="58276E87" w:rsidR="00D62E01" w:rsidRPr="00D60069" w:rsidRDefault="0077309B" w:rsidP="006344A8">
            <w:r>
              <w:t>Austin</w:t>
            </w:r>
          </w:p>
        </w:tc>
      </w:tr>
    </w:tbl>
    <w:p w14:paraId="34CFFFA5" w14:textId="77777777" w:rsidR="00D62E01" w:rsidRPr="00D60069" w:rsidRDefault="00B038BB" w:rsidP="00D62E01">
      <w:pPr>
        <w:pStyle w:val="Heading4"/>
      </w:pPr>
      <w:sdt>
        <w:sdtPr>
          <w:id w:val="-98801915"/>
          <w:placeholder>
            <w:docPart w:val="6E8A311C6C54403B968BF414EA8088E7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52F90B0B" w14:textId="7D63B138" w:rsidR="00D62E01" w:rsidRPr="00D60069" w:rsidRDefault="0077309B" w:rsidP="0077309B">
      <w:r>
        <w:t>Discussed on what section he wants to do for the slides.</w:t>
      </w:r>
    </w:p>
    <w:p w14:paraId="37298834" w14:textId="69BB89C1" w:rsidR="00D62E01" w:rsidRPr="00D60069" w:rsidRDefault="00D62E01" w:rsidP="00D62E01"/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6D861E9B" w14:textId="77777777" w:rsidTr="001E0877">
        <w:trPr>
          <w:tblHeader/>
        </w:trPr>
        <w:tc>
          <w:tcPr>
            <w:tcW w:w="5310" w:type="dxa"/>
            <w:vAlign w:val="bottom"/>
          </w:tcPr>
          <w:p w14:paraId="4F5AF93F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DFDD9E78B89E415F95FA4CE51B2B11EB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7018D53A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6B3D75F7026E4F60A1ABD13E0FA0DCE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3B90F21" w14:textId="77777777" w:rsidR="00D60069" w:rsidRPr="00D60069" w:rsidRDefault="00B038BB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8C9002CFF5D44DCD9F63A5B575947DFA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108B251C" w14:textId="77777777" w:rsidTr="00284200">
        <w:tc>
          <w:tcPr>
            <w:tcW w:w="5310" w:type="dxa"/>
          </w:tcPr>
          <w:p w14:paraId="4D51144C" w14:textId="1E585ABF" w:rsidR="00D60069" w:rsidRPr="00D60069" w:rsidRDefault="0077309B" w:rsidP="00284200">
            <w:pPr>
              <w:pStyle w:val="ListBullet"/>
              <w:spacing w:after="80"/>
            </w:pPr>
            <w:r>
              <w:t>Austin handles the negatives of the current market with p2p apps and statistical data on user usage</w:t>
            </w:r>
          </w:p>
        </w:tc>
        <w:tc>
          <w:tcPr>
            <w:tcW w:w="3060" w:type="dxa"/>
          </w:tcPr>
          <w:p w14:paraId="3A848858" w14:textId="0EC53B36" w:rsidR="00D60069" w:rsidRPr="00D60069" w:rsidRDefault="0077309B" w:rsidP="00284200">
            <w:pPr>
              <w:spacing w:after="80"/>
            </w:pPr>
            <w:r>
              <w:t xml:space="preserve">Austin </w:t>
            </w:r>
          </w:p>
        </w:tc>
        <w:tc>
          <w:tcPr>
            <w:tcW w:w="1854" w:type="dxa"/>
          </w:tcPr>
          <w:p w14:paraId="096F5E8E" w14:textId="6261119A" w:rsidR="00D60069" w:rsidRPr="00D60069" w:rsidRDefault="0077309B" w:rsidP="00284200">
            <w:pPr>
              <w:spacing w:after="80"/>
            </w:pPr>
            <w:r>
              <w:t>14</w:t>
            </w:r>
            <w:r w:rsidRPr="0077309B">
              <w:rPr>
                <w:vertAlign w:val="superscript"/>
              </w:rPr>
              <w:t>th</w:t>
            </w:r>
            <w:r>
              <w:t xml:space="preserve"> or 15</w:t>
            </w:r>
            <w:r w:rsidRPr="0077309B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D60069" w:rsidRPr="00D60069" w14:paraId="2C252AB0" w14:textId="77777777" w:rsidTr="00284200">
        <w:tc>
          <w:tcPr>
            <w:tcW w:w="5310" w:type="dxa"/>
          </w:tcPr>
          <w:p w14:paraId="451B6D80" w14:textId="35D18066" w:rsidR="00D60069" w:rsidRPr="00D60069" w:rsidRDefault="00D60069" w:rsidP="0077309B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3060" w:type="dxa"/>
          </w:tcPr>
          <w:p w14:paraId="4844A888" w14:textId="7355FD44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0D024BDE" w14:textId="7B983394" w:rsidR="00D60069" w:rsidRPr="00D60069" w:rsidRDefault="00D60069" w:rsidP="00284200">
            <w:pPr>
              <w:spacing w:after="80"/>
            </w:pPr>
          </w:p>
        </w:tc>
      </w:tr>
      <w:tr w:rsidR="00D60069" w:rsidRPr="00D60069" w14:paraId="4B988892" w14:textId="77777777" w:rsidTr="00284200">
        <w:tc>
          <w:tcPr>
            <w:tcW w:w="5310" w:type="dxa"/>
            <w:tcMar>
              <w:bottom w:w="288" w:type="dxa"/>
            </w:tcMar>
          </w:tcPr>
          <w:p w14:paraId="28E36DC4" w14:textId="15FFF240" w:rsidR="00D60069" w:rsidRPr="00D60069" w:rsidRDefault="00D60069" w:rsidP="0077309B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37F6CB26" w14:textId="0BEAA7EC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11DC4D92" w14:textId="6A99958B" w:rsidR="00D60069" w:rsidRPr="00D60069" w:rsidRDefault="00D60069" w:rsidP="00284200">
            <w:pPr>
              <w:spacing w:after="80"/>
            </w:pPr>
          </w:p>
        </w:tc>
      </w:tr>
    </w:tbl>
    <w:p w14:paraId="35BC1B29" w14:textId="77777777" w:rsidR="002B2D13" w:rsidRPr="00D60069" w:rsidRDefault="00B038BB">
      <w:pPr>
        <w:pStyle w:val="Heading1"/>
      </w:pPr>
      <w:sdt>
        <w:sdtPr>
          <w:id w:val="-1794281877"/>
          <w:placeholder>
            <w:docPart w:val="178A26BA3F744B8A9A641D9526847951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0C6AD0BC" w14:textId="77777777" w:rsidR="002B2D13" w:rsidRPr="00D60069" w:rsidRDefault="00B038BB">
      <w:pPr>
        <w:pStyle w:val="Heading4"/>
      </w:pPr>
      <w:sdt>
        <w:sdtPr>
          <w:id w:val="2125887421"/>
          <w:placeholder>
            <w:docPart w:val="A9199F1C621A4B16BB101028CA53C985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sdt>
      <w:sdtPr>
        <w:id w:val="-1335213840"/>
        <w:placeholder>
          <w:docPart w:val="68A4CEFA144B44ED9351D4AFED68C0F7"/>
        </w:placeholder>
        <w:temporary/>
        <w:showingPlcHdr/>
        <w15:appearance w15:val="hidden"/>
      </w:sdtPr>
      <w:sdtEndPr/>
      <w:sdtContent>
        <w:p w14:paraId="78D671CB" w14:textId="77777777" w:rsidR="002B2D13" w:rsidRPr="00D60069" w:rsidRDefault="006344A8">
          <w:r w:rsidRPr="00D60069">
            <w:t>Enter observers here.</w:t>
          </w:r>
        </w:p>
      </w:sdtContent>
    </w:sdt>
    <w:p w14:paraId="55D86D1C" w14:textId="77777777" w:rsidR="002B2D13" w:rsidRPr="00D60069" w:rsidRDefault="00B038BB">
      <w:pPr>
        <w:pStyle w:val="Heading4"/>
      </w:pPr>
      <w:sdt>
        <w:sdtPr>
          <w:id w:val="-671956156"/>
          <w:placeholder>
            <w:docPart w:val="E826FE5EC402469ABBBE0BE95F0A80EF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sdt>
      <w:sdtPr>
        <w:id w:val="-1742867320"/>
        <w:placeholder>
          <w:docPart w:val="7839F40BE91E468C99DD1FE7DDD5CF3C"/>
        </w:placeholder>
        <w:temporary/>
        <w:showingPlcHdr/>
        <w15:appearance w15:val="hidden"/>
      </w:sdtPr>
      <w:sdtEndPr/>
      <w:sdtContent>
        <w:p w14:paraId="6ADEA875" w14:textId="77777777" w:rsidR="002B2D13" w:rsidRPr="00D60069" w:rsidRDefault="006344A8">
          <w:r w:rsidRPr="00D60069">
            <w:t>Enter resources here.</w:t>
          </w:r>
        </w:p>
      </w:sdtContent>
    </w:sdt>
    <w:p w14:paraId="7AF16FCF" w14:textId="77777777" w:rsidR="002B2D13" w:rsidRPr="00D60069" w:rsidRDefault="00B038BB">
      <w:pPr>
        <w:pStyle w:val="Heading4"/>
      </w:pPr>
      <w:sdt>
        <w:sdtPr>
          <w:id w:val="1633520843"/>
          <w:placeholder>
            <w:docPart w:val="089AC3EEEB6149D092BD0600DFDCEF25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sdt>
      <w:sdtPr>
        <w:id w:val="1689711322"/>
        <w:placeholder>
          <w:docPart w:val="23940FB639F04CF1B4F3AB956B3C5446"/>
        </w:placeholder>
        <w:temporary/>
        <w:showingPlcHdr/>
        <w15:appearance w15:val="hidden"/>
      </w:sdtPr>
      <w:sdtEndPr/>
      <w:sdtContent>
        <w:p w14:paraId="1B5B5A34" w14:textId="77777777"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951B" w14:textId="77777777" w:rsidR="00B038BB" w:rsidRDefault="00B038BB">
      <w:pPr>
        <w:spacing w:before="0" w:after="0"/>
      </w:pPr>
      <w:r>
        <w:separator/>
      </w:r>
    </w:p>
  </w:endnote>
  <w:endnote w:type="continuationSeparator" w:id="0">
    <w:p w14:paraId="4935819A" w14:textId="77777777" w:rsidR="00B038BB" w:rsidRDefault="00B038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AB82D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2D80D" w14:textId="77777777" w:rsidR="00B038BB" w:rsidRDefault="00B038BB">
      <w:pPr>
        <w:spacing w:before="0" w:after="0"/>
      </w:pPr>
      <w:r>
        <w:separator/>
      </w:r>
    </w:p>
  </w:footnote>
  <w:footnote w:type="continuationSeparator" w:id="0">
    <w:p w14:paraId="2FB34264" w14:textId="77777777" w:rsidR="00B038BB" w:rsidRDefault="00B038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574554">
    <w:abstractNumId w:val="2"/>
  </w:num>
  <w:num w:numId="2" w16cid:durableId="2111583298">
    <w:abstractNumId w:val="3"/>
  </w:num>
  <w:num w:numId="3" w16cid:durableId="1988775520">
    <w:abstractNumId w:val="1"/>
  </w:num>
  <w:num w:numId="4" w16cid:durableId="1966620873">
    <w:abstractNumId w:val="0"/>
  </w:num>
  <w:num w:numId="5" w16cid:durableId="900603526">
    <w:abstractNumId w:val="1"/>
    <w:lvlOverride w:ilvl="0">
      <w:startOverride w:val="1"/>
    </w:lvlOverride>
  </w:num>
  <w:num w:numId="6" w16cid:durableId="105673380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62"/>
    <w:rsid w:val="001E0877"/>
    <w:rsid w:val="002B2D13"/>
    <w:rsid w:val="0034721D"/>
    <w:rsid w:val="003D5BF7"/>
    <w:rsid w:val="003F257D"/>
    <w:rsid w:val="005A7328"/>
    <w:rsid w:val="005E3819"/>
    <w:rsid w:val="006344A8"/>
    <w:rsid w:val="00663A9C"/>
    <w:rsid w:val="00734EEC"/>
    <w:rsid w:val="0077309B"/>
    <w:rsid w:val="007F04FA"/>
    <w:rsid w:val="00881F62"/>
    <w:rsid w:val="009A587C"/>
    <w:rsid w:val="00B038BB"/>
    <w:rsid w:val="00C2210F"/>
    <w:rsid w:val="00CE6829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D87E61"/>
  <w15:docId w15:val="{9DB09161-8588-4B5B-B578-365E2FEF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ap\Downloads\YWCC%20307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C93C0E41D342CB806D8150BEDEB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0A74-6BCB-49E3-BA31-34AA1684BBF9}"/>
      </w:docPartPr>
      <w:docPartBody>
        <w:p w:rsidR="00A041F2" w:rsidRDefault="002B4BB8">
          <w:pPr>
            <w:pStyle w:val="B2C93C0E41D342CB806D8150BEDEBF72"/>
          </w:pPr>
          <w:r>
            <w:t>Team Meeting</w:t>
          </w:r>
        </w:p>
      </w:docPartBody>
    </w:docPart>
    <w:docPart>
      <w:docPartPr>
        <w:name w:val="77E5786146A3447EA7C39FCBB012F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2D3ED-091D-46CE-ACC3-E87B0671D589}"/>
      </w:docPartPr>
      <w:docPartBody>
        <w:p w:rsidR="00A041F2" w:rsidRDefault="002B4BB8">
          <w:pPr>
            <w:pStyle w:val="77E5786146A3447EA7C39FCBB012F8E3"/>
          </w:pPr>
          <w:r w:rsidRPr="00E048B4">
            <w:t>Meeting called by:</w:t>
          </w:r>
        </w:p>
      </w:docPartBody>
    </w:docPart>
    <w:docPart>
      <w:docPartPr>
        <w:name w:val="C6406E40266F40AF804CB179B2474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94C2D-2983-4BB0-9DC7-FEC1ABD0B737}"/>
      </w:docPartPr>
      <w:docPartBody>
        <w:p w:rsidR="00A041F2" w:rsidRDefault="002B4BB8">
          <w:pPr>
            <w:pStyle w:val="C6406E40266F40AF804CB179B2474E25"/>
          </w:pPr>
          <w:r w:rsidRPr="00E048B4">
            <w:t>Type of meeting:</w:t>
          </w:r>
        </w:p>
      </w:docPartBody>
    </w:docPart>
    <w:docPart>
      <w:docPartPr>
        <w:name w:val="A7453C59B0134B50BD7E82E167D1F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305E-D039-436F-8B84-17FDB2008B1E}"/>
      </w:docPartPr>
      <w:docPartBody>
        <w:p w:rsidR="00A041F2" w:rsidRDefault="002B4BB8">
          <w:pPr>
            <w:pStyle w:val="A7453C59B0134B50BD7E82E167D1FB83"/>
          </w:pPr>
          <w:r w:rsidRPr="00E048B4">
            <w:t>Facilitator:</w:t>
          </w:r>
        </w:p>
      </w:docPartBody>
    </w:docPart>
    <w:docPart>
      <w:docPartPr>
        <w:name w:val="26036B0AD6A847B1AB0DF5AB72B9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51E4-AEE5-41C8-BF06-BCEF0FE65EE4}"/>
      </w:docPartPr>
      <w:docPartBody>
        <w:p w:rsidR="00A041F2" w:rsidRDefault="002B4BB8">
          <w:pPr>
            <w:pStyle w:val="26036B0AD6A847B1AB0DF5AB72B94170"/>
          </w:pPr>
          <w:r w:rsidRPr="00E048B4">
            <w:t>Note taker:</w:t>
          </w:r>
        </w:p>
      </w:docPartBody>
    </w:docPart>
    <w:docPart>
      <w:docPartPr>
        <w:name w:val="9BB55BE6B86A4A0E9835850A6A35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6CB1-F134-4F1E-8550-C37F7180091F}"/>
      </w:docPartPr>
      <w:docPartBody>
        <w:p w:rsidR="00A041F2" w:rsidRDefault="002B4BB8">
          <w:pPr>
            <w:pStyle w:val="9BB55BE6B86A4A0E9835850A6A354B1C"/>
          </w:pPr>
          <w:r w:rsidRPr="00E048B4">
            <w:t>Timekeeper:</w:t>
          </w:r>
        </w:p>
      </w:docPartBody>
    </w:docPart>
    <w:docPart>
      <w:docPartPr>
        <w:name w:val="E5A833EB95E24F01ACBC543116E58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34BD-C3FB-499A-8DD2-BF98F82CA441}"/>
      </w:docPartPr>
      <w:docPartBody>
        <w:p w:rsidR="00A041F2" w:rsidRDefault="002B4BB8">
          <w:pPr>
            <w:pStyle w:val="E5A833EB95E24F01ACBC543116E5837B"/>
          </w:pPr>
          <w:r>
            <w:t>Attendees:</w:t>
          </w:r>
        </w:p>
      </w:docPartBody>
    </w:docPart>
    <w:docPart>
      <w:docPartPr>
        <w:name w:val="FEAA3B9BBA4D47F4994F208B4535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81022-5BA0-4B29-A7AE-0CD64716A79A}"/>
      </w:docPartPr>
      <w:docPartBody>
        <w:p w:rsidR="00A041F2" w:rsidRDefault="002B4BB8">
          <w:pPr>
            <w:pStyle w:val="FEAA3B9BBA4D47F4994F208B4535E653"/>
          </w:pPr>
          <w:r>
            <w:t>Please read:</w:t>
          </w:r>
        </w:p>
      </w:docPartBody>
    </w:docPart>
    <w:docPart>
      <w:docPartPr>
        <w:name w:val="B5F82F7C432C4C47AF035002938F6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FA648-4DE6-4BCE-8EF7-756C1E7DCE8A}"/>
      </w:docPartPr>
      <w:docPartBody>
        <w:p w:rsidR="00A041F2" w:rsidRDefault="002B4BB8">
          <w:pPr>
            <w:pStyle w:val="B5F82F7C432C4C47AF035002938F65D3"/>
          </w:pPr>
          <w:r>
            <w:t>Please bring:</w:t>
          </w:r>
        </w:p>
      </w:docPartBody>
    </w:docPart>
    <w:docPart>
      <w:docPartPr>
        <w:name w:val="618DB7B7FB4E4EB68AB9C5CA37A4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C3F31-4066-4ABF-A926-F17952689F3B}"/>
      </w:docPartPr>
      <w:docPartBody>
        <w:p w:rsidR="00A041F2" w:rsidRDefault="002B4BB8">
          <w:pPr>
            <w:pStyle w:val="618DB7B7FB4E4EB68AB9C5CA37A476AF"/>
          </w:pPr>
          <w:r>
            <w:t>Enter items to bring here</w:t>
          </w:r>
        </w:p>
      </w:docPartBody>
    </w:docPart>
    <w:docPart>
      <w:docPartPr>
        <w:name w:val="87193907620647BEBDE9DAEBF6024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ED9F-89BB-44E0-885A-0CCB31DB1F40}"/>
      </w:docPartPr>
      <w:docPartBody>
        <w:p w:rsidR="00A041F2" w:rsidRDefault="002B4BB8">
          <w:pPr>
            <w:pStyle w:val="87193907620647BEBDE9DAEBF6024396"/>
          </w:pPr>
          <w:r>
            <w:t>Minutes</w:t>
          </w:r>
        </w:p>
      </w:docPartBody>
    </w:docPart>
    <w:docPart>
      <w:docPartPr>
        <w:name w:val="482B65613E21465AB036256C9C78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9D0CF-6F71-4588-9265-FAFECB934E9E}"/>
      </w:docPartPr>
      <w:docPartBody>
        <w:p w:rsidR="00A041F2" w:rsidRDefault="002B4BB8">
          <w:pPr>
            <w:pStyle w:val="482B65613E21465AB036256C9C7883A7"/>
          </w:pPr>
          <w:r>
            <w:t>Agenda item:</w:t>
          </w:r>
        </w:p>
      </w:docPartBody>
    </w:docPart>
    <w:docPart>
      <w:docPartPr>
        <w:name w:val="DEB14F43D7194728BDD341B41270D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285F-A30F-4B65-AA3C-BE5F4EB53103}"/>
      </w:docPartPr>
      <w:docPartBody>
        <w:p w:rsidR="00A041F2" w:rsidRDefault="002B4BB8">
          <w:pPr>
            <w:pStyle w:val="DEB14F43D7194728BDD341B41270DB9F"/>
          </w:pPr>
          <w:r>
            <w:t>Presenter:</w:t>
          </w:r>
        </w:p>
      </w:docPartBody>
    </w:docPart>
    <w:docPart>
      <w:docPartPr>
        <w:name w:val="DEE344C7B56D4FF58E569BD8907EE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06ED1-A9ED-4A41-A95B-2F0DF685F282}"/>
      </w:docPartPr>
      <w:docPartBody>
        <w:p w:rsidR="00A041F2" w:rsidRDefault="002B4BB8">
          <w:pPr>
            <w:pStyle w:val="DEE344C7B56D4FF58E569BD8907EEFFC"/>
          </w:pPr>
          <w:r>
            <w:t>Discussion:</w:t>
          </w:r>
        </w:p>
      </w:docPartBody>
    </w:docPart>
    <w:docPart>
      <w:docPartPr>
        <w:name w:val="F4146201647046FE9D739116FDB44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0305-6544-4A3C-BC73-524ADC0358D5}"/>
      </w:docPartPr>
      <w:docPartBody>
        <w:p w:rsidR="00A041F2" w:rsidRDefault="002B4BB8">
          <w:pPr>
            <w:pStyle w:val="F4146201647046FE9D739116FDB44009"/>
          </w:pPr>
          <w:r>
            <w:t>Conclusions:</w:t>
          </w:r>
        </w:p>
      </w:docPartBody>
    </w:docPart>
    <w:docPart>
      <w:docPartPr>
        <w:name w:val="EEE227E60CAA41F1B3EEBF02D8DC6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98DA8-87A2-44CC-B2B0-39638D46718F}"/>
      </w:docPartPr>
      <w:docPartBody>
        <w:p w:rsidR="00A041F2" w:rsidRDefault="002B4BB8">
          <w:pPr>
            <w:pStyle w:val="EEE227E60CAA41F1B3EEBF02D8DC6418"/>
          </w:pPr>
          <w:r>
            <w:t>Action items</w:t>
          </w:r>
        </w:p>
      </w:docPartBody>
    </w:docPart>
    <w:docPart>
      <w:docPartPr>
        <w:name w:val="675721290F8B4A108B9C27CC7223C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DE0E-EF62-4260-8D1B-F78EB5420174}"/>
      </w:docPartPr>
      <w:docPartBody>
        <w:p w:rsidR="00A041F2" w:rsidRDefault="002B4BB8">
          <w:pPr>
            <w:pStyle w:val="675721290F8B4A108B9C27CC7223C987"/>
          </w:pPr>
          <w:r>
            <w:t>Person responsible</w:t>
          </w:r>
        </w:p>
      </w:docPartBody>
    </w:docPart>
    <w:docPart>
      <w:docPartPr>
        <w:name w:val="5FF9EEC5E56E45E4A45C463803EA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65EBF-E019-44BF-9173-870A3FC8AD63}"/>
      </w:docPartPr>
      <w:docPartBody>
        <w:p w:rsidR="00A041F2" w:rsidRDefault="002B4BB8">
          <w:pPr>
            <w:pStyle w:val="5FF9EEC5E56E45E4A45C463803EAE230"/>
          </w:pPr>
          <w:r>
            <w:t>Deadline</w:t>
          </w:r>
        </w:p>
      </w:docPartBody>
    </w:docPart>
    <w:docPart>
      <w:docPartPr>
        <w:name w:val="6D5BB812D4464261A9820E7621309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E652-3B94-4244-8DB4-E2785C268069}"/>
      </w:docPartPr>
      <w:docPartBody>
        <w:p w:rsidR="00A041F2" w:rsidRDefault="002B4BB8">
          <w:pPr>
            <w:pStyle w:val="6D5BB812D4464261A9820E7621309F6F"/>
          </w:pPr>
          <w:r>
            <w:t>Agenda item:</w:t>
          </w:r>
        </w:p>
      </w:docPartBody>
    </w:docPart>
    <w:docPart>
      <w:docPartPr>
        <w:name w:val="2F1930E467A0490092E0CBCB34D8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5A6F-BA15-4AB3-B3E7-E73631B2A531}"/>
      </w:docPartPr>
      <w:docPartBody>
        <w:p w:rsidR="00A041F2" w:rsidRDefault="002B4BB8">
          <w:pPr>
            <w:pStyle w:val="2F1930E467A0490092E0CBCB34D88F4A"/>
          </w:pPr>
          <w:r>
            <w:t>Enter agenda item here</w:t>
          </w:r>
        </w:p>
      </w:docPartBody>
    </w:docPart>
    <w:docPart>
      <w:docPartPr>
        <w:name w:val="DF016B19862C4D4BB44947E8ED762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16BA-7DFD-489D-8E00-35B61EE1AA47}"/>
      </w:docPartPr>
      <w:docPartBody>
        <w:p w:rsidR="00A041F2" w:rsidRDefault="002B4BB8">
          <w:pPr>
            <w:pStyle w:val="DF016B19862C4D4BB44947E8ED762745"/>
          </w:pPr>
          <w:r>
            <w:t>Presenter:</w:t>
          </w:r>
        </w:p>
      </w:docPartBody>
    </w:docPart>
    <w:docPart>
      <w:docPartPr>
        <w:name w:val="B1068954C9374D5BBFFB3979D4501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AA5D4-3134-41E7-BC13-5F164E94BAEC}"/>
      </w:docPartPr>
      <w:docPartBody>
        <w:p w:rsidR="00A041F2" w:rsidRDefault="002B4BB8">
          <w:pPr>
            <w:pStyle w:val="B1068954C9374D5BBFFB3979D4501921"/>
          </w:pPr>
          <w:r>
            <w:t>Discussion:</w:t>
          </w:r>
        </w:p>
      </w:docPartBody>
    </w:docPart>
    <w:docPart>
      <w:docPartPr>
        <w:name w:val="6E3017393C8A4578A19FA58F1AFF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9F7E6-FB35-436B-91BE-7E447A52D18E}"/>
      </w:docPartPr>
      <w:docPartBody>
        <w:p w:rsidR="00A041F2" w:rsidRDefault="002B4BB8">
          <w:pPr>
            <w:pStyle w:val="6E3017393C8A4578A19FA58F1AFFC91A"/>
          </w:pPr>
          <w:r>
            <w:t>Action items</w:t>
          </w:r>
        </w:p>
      </w:docPartBody>
    </w:docPart>
    <w:docPart>
      <w:docPartPr>
        <w:name w:val="CA44797A1B8041B4A4F0AA010D6E2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F8F03-B827-485D-9B56-77ACD0EC243E}"/>
      </w:docPartPr>
      <w:docPartBody>
        <w:p w:rsidR="00A041F2" w:rsidRDefault="002B4BB8">
          <w:pPr>
            <w:pStyle w:val="CA44797A1B8041B4A4F0AA010D6E2C65"/>
          </w:pPr>
          <w:r>
            <w:t>Person responsible</w:t>
          </w:r>
        </w:p>
      </w:docPartBody>
    </w:docPart>
    <w:docPart>
      <w:docPartPr>
        <w:name w:val="0A1A79A871D74960B3093D92AB048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5818E-A0B9-4C16-B180-84BD3738A1CB}"/>
      </w:docPartPr>
      <w:docPartBody>
        <w:p w:rsidR="00A041F2" w:rsidRDefault="002B4BB8">
          <w:pPr>
            <w:pStyle w:val="0A1A79A871D74960B3093D92AB048611"/>
          </w:pPr>
          <w:r>
            <w:t>Deadline</w:t>
          </w:r>
        </w:p>
      </w:docPartBody>
    </w:docPart>
    <w:docPart>
      <w:docPartPr>
        <w:name w:val="C358904F016C487A9FCDA3F42705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B060C-5276-46F1-83CA-8F7AA2B0E340}"/>
      </w:docPartPr>
      <w:docPartBody>
        <w:p w:rsidR="00A041F2" w:rsidRDefault="002B4BB8">
          <w:pPr>
            <w:pStyle w:val="C358904F016C487A9FCDA3F42705D93D"/>
          </w:pPr>
          <w:r>
            <w:t>Agenda item:</w:t>
          </w:r>
        </w:p>
      </w:docPartBody>
    </w:docPart>
    <w:docPart>
      <w:docPartPr>
        <w:name w:val="0717638017B84BF783B14F2162F2B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3FEC-7991-4EEA-9F4A-85FCE290D648}"/>
      </w:docPartPr>
      <w:docPartBody>
        <w:p w:rsidR="00A041F2" w:rsidRDefault="002B4BB8">
          <w:pPr>
            <w:pStyle w:val="0717638017B84BF783B14F2162F2B6D0"/>
          </w:pPr>
          <w:r>
            <w:t>Enter agenda item here</w:t>
          </w:r>
        </w:p>
      </w:docPartBody>
    </w:docPart>
    <w:docPart>
      <w:docPartPr>
        <w:name w:val="ED2086D8B0284FC98B513AE90FAFD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AE0E8-1DC3-4B88-9791-A1731C427140}"/>
      </w:docPartPr>
      <w:docPartBody>
        <w:p w:rsidR="00A041F2" w:rsidRDefault="002B4BB8">
          <w:pPr>
            <w:pStyle w:val="ED2086D8B0284FC98B513AE90FAFD041"/>
          </w:pPr>
          <w:r>
            <w:t>Presenter:</w:t>
          </w:r>
        </w:p>
      </w:docPartBody>
    </w:docPart>
    <w:docPart>
      <w:docPartPr>
        <w:name w:val="6E8A311C6C54403B968BF414EA808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5ED68-32B6-44F9-AC6D-7A83D1D40C06}"/>
      </w:docPartPr>
      <w:docPartBody>
        <w:p w:rsidR="00A041F2" w:rsidRDefault="002B4BB8">
          <w:pPr>
            <w:pStyle w:val="6E8A311C6C54403B968BF414EA8088E7"/>
          </w:pPr>
          <w:r>
            <w:t>Discussion:</w:t>
          </w:r>
        </w:p>
      </w:docPartBody>
    </w:docPart>
    <w:docPart>
      <w:docPartPr>
        <w:name w:val="DFDD9E78B89E415F95FA4CE51B2B1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112F0-C683-415F-893A-A6FCCD832A25}"/>
      </w:docPartPr>
      <w:docPartBody>
        <w:p w:rsidR="00A041F2" w:rsidRDefault="002B4BB8">
          <w:pPr>
            <w:pStyle w:val="DFDD9E78B89E415F95FA4CE51B2B11EB"/>
          </w:pPr>
          <w:r>
            <w:t>Action items</w:t>
          </w:r>
        </w:p>
      </w:docPartBody>
    </w:docPart>
    <w:docPart>
      <w:docPartPr>
        <w:name w:val="6B3D75F7026E4F60A1ABD13E0FA0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94EA-2D9D-4F05-8BE9-0ECB7583B153}"/>
      </w:docPartPr>
      <w:docPartBody>
        <w:p w:rsidR="00A041F2" w:rsidRDefault="002B4BB8">
          <w:pPr>
            <w:pStyle w:val="6B3D75F7026E4F60A1ABD13E0FA0DCE7"/>
          </w:pPr>
          <w:r>
            <w:t>Person responsible</w:t>
          </w:r>
        </w:p>
      </w:docPartBody>
    </w:docPart>
    <w:docPart>
      <w:docPartPr>
        <w:name w:val="8C9002CFF5D44DCD9F63A5B575947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45CF2-60AF-404F-8848-408946C39F8E}"/>
      </w:docPartPr>
      <w:docPartBody>
        <w:p w:rsidR="00A041F2" w:rsidRDefault="002B4BB8">
          <w:pPr>
            <w:pStyle w:val="8C9002CFF5D44DCD9F63A5B575947DFA"/>
          </w:pPr>
          <w:r>
            <w:t>Deadline</w:t>
          </w:r>
        </w:p>
      </w:docPartBody>
    </w:docPart>
    <w:docPart>
      <w:docPartPr>
        <w:name w:val="178A26BA3F744B8A9A641D9526847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BDE9-CE9D-4499-90E7-AB6BE40E4E18}"/>
      </w:docPartPr>
      <w:docPartBody>
        <w:p w:rsidR="00A041F2" w:rsidRDefault="002B4BB8">
          <w:pPr>
            <w:pStyle w:val="178A26BA3F744B8A9A641D9526847951"/>
          </w:pPr>
          <w:r>
            <w:t>Other Information</w:t>
          </w:r>
        </w:p>
      </w:docPartBody>
    </w:docPart>
    <w:docPart>
      <w:docPartPr>
        <w:name w:val="A9199F1C621A4B16BB101028CA53C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0DD2-C368-4AFA-A95A-F56909C4B2E1}"/>
      </w:docPartPr>
      <w:docPartBody>
        <w:p w:rsidR="00A041F2" w:rsidRDefault="002B4BB8">
          <w:pPr>
            <w:pStyle w:val="A9199F1C621A4B16BB101028CA53C985"/>
          </w:pPr>
          <w:r>
            <w:t>Observers:</w:t>
          </w:r>
        </w:p>
      </w:docPartBody>
    </w:docPart>
    <w:docPart>
      <w:docPartPr>
        <w:name w:val="68A4CEFA144B44ED9351D4AFED68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220EF-A83F-45C0-A8CD-B7DBAC992452}"/>
      </w:docPartPr>
      <w:docPartBody>
        <w:p w:rsidR="00A041F2" w:rsidRDefault="002B4BB8">
          <w:pPr>
            <w:pStyle w:val="68A4CEFA144B44ED9351D4AFED68C0F7"/>
          </w:pPr>
          <w:r>
            <w:t>Enter observers here.</w:t>
          </w:r>
        </w:p>
      </w:docPartBody>
    </w:docPart>
    <w:docPart>
      <w:docPartPr>
        <w:name w:val="E826FE5EC402469ABBBE0BE95F0A8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2F908-2D1B-417B-823D-3461B1392C1F}"/>
      </w:docPartPr>
      <w:docPartBody>
        <w:p w:rsidR="00A041F2" w:rsidRDefault="002B4BB8">
          <w:pPr>
            <w:pStyle w:val="E826FE5EC402469ABBBE0BE95F0A80EF"/>
          </w:pPr>
          <w:r>
            <w:t>Resources:</w:t>
          </w:r>
        </w:p>
      </w:docPartBody>
    </w:docPart>
    <w:docPart>
      <w:docPartPr>
        <w:name w:val="7839F40BE91E468C99DD1FE7DDD5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BD720-041F-4C22-AEE1-0B3DB4CD731B}"/>
      </w:docPartPr>
      <w:docPartBody>
        <w:p w:rsidR="00A041F2" w:rsidRDefault="002B4BB8">
          <w:pPr>
            <w:pStyle w:val="7839F40BE91E468C99DD1FE7DDD5CF3C"/>
          </w:pPr>
          <w:r>
            <w:t>Enter resources here.</w:t>
          </w:r>
        </w:p>
      </w:docPartBody>
    </w:docPart>
    <w:docPart>
      <w:docPartPr>
        <w:name w:val="089AC3EEEB6149D092BD0600DFDCE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A1C19-3BC6-4155-B3C0-05689FCD3D50}"/>
      </w:docPartPr>
      <w:docPartBody>
        <w:p w:rsidR="00A041F2" w:rsidRDefault="002B4BB8">
          <w:pPr>
            <w:pStyle w:val="089AC3EEEB6149D092BD0600DFDCEF25"/>
          </w:pPr>
          <w:r>
            <w:t>Special notes:</w:t>
          </w:r>
        </w:p>
      </w:docPartBody>
    </w:docPart>
    <w:docPart>
      <w:docPartPr>
        <w:name w:val="23940FB639F04CF1B4F3AB956B3C5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5232-8606-4507-82F4-678EE670ED6A}"/>
      </w:docPartPr>
      <w:docPartBody>
        <w:p w:rsidR="00A041F2" w:rsidRDefault="002B4BB8">
          <w:pPr>
            <w:pStyle w:val="23940FB639F04CF1B4F3AB956B3C5446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B8"/>
    <w:rsid w:val="002B4BB8"/>
    <w:rsid w:val="00A041F2"/>
    <w:rsid w:val="00B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93C0E41D342CB806D8150BEDEBF72">
    <w:name w:val="B2C93C0E41D342CB806D8150BEDEBF72"/>
  </w:style>
  <w:style w:type="paragraph" w:customStyle="1" w:styleId="77E5786146A3447EA7C39FCBB012F8E3">
    <w:name w:val="77E5786146A3447EA7C39FCBB012F8E3"/>
  </w:style>
  <w:style w:type="paragraph" w:customStyle="1" w:styleId="C6406E40266F40AF804CB179B2474E25">
    <w:name w:val="C6406E40266F40AF804CB179B2474E25"/>
  </w:style>
  <w:style w:type="paragraph" w:customStyle="1" w:styleId="A7453C59B0134B50BD7E82E167D1FB83">
    <w:name w:val="A7453C59B0134B50BD7E82E167D1FB83"/>
  </w:style>
  <w:style w:type="paragraph" w:customStyle="1" w:styleId="26036B0AD6A847B1AB0DF5AB72B94170">
    <w:name w:val="26036B0AD6A847B1AB0DF5AB72B94170"/>
  </w:style>
  <w:style w:type="paragraph" w:customStyle="1" w:styleId="9BB55BE6B86A4A0E9835850A6A354B1C">
    <w:name w:val="9BB55BE6B86A4A0E9835850A6A354B1C"/>
  </w:style>
  <w:style w:type="paragraph" w:customStyle="1" w:styleId="E5A833EB95E24F01ACBC543116E5837B">
    <w:name w:val="E5A833EB95E24F01ACBC543116E5837B"/>
  </w:style>
  <w:style w:type="paragraph" w:customStyle="1" w:styleId="FEAA3B9BBA4D47F4994F208B4535E653">
    <w:name w:val="FEAA3B9BBA4D47F4994F208B4535E653"/>
  </w:style>
  <w:style w:type="paragraph" w:customStyle="1" w:styleId="B5F82F7C432C4C47AF035002938F65D3">
    <w:name w:val="B5F82F7C432C4C47AF035002938F65D3"/>
  </w:style>
  <w:style w:type="paragraph" w:customStyle="1" w:styleId="618DB7B7FB4E4EB68AB9C5CA37A476AF">
    <w:name w:val="618DB7B7FB4E4EB68AB9C5CA37A476AF"/>
  </w:style>
  <w:style w:type="paragraph" w:customStyle="1" w:styleId="87193907620647BEBDE9DAEBF6024396">
    <w:name w:val="87193907620647BEBDE9DAEBF6024396"/>
  </w:style>
  <w:style w:type="paragraph" w:customStyle="1" w:styleId="482B65613E21465AB036256C9C7883A7">
    <w:name w:val="482B65613E21465AB036256C9C7883A7"/>
  </w:style>
  <w:style w:type="paragraph" w:customStyle="1" w:styleId="DEB14F43D7194728BDD341B41270DB9F">
    <w:name w:val="DEB14F43D7194728BDD341B41270DB9F"/>
  </w:style>
  <w:style w:type="paragraph" w:customStyle="1" w:styleId="DEE344C7B56D4FF58E569BD8907EEFFC">
    <w:name w:val="DEE344C7B56D4FF58E569BD8907EEFFC"/>
  </w:style>
  <w:style w:type="paragraph" w:customStyle="1" w:styleId="F4146201647046FE9D739116FDB44009">
    <w:name w:val="F4146201647046FE9D739116FDB44009"/>
  </w:style>
  <w:style w:type="paragraph" w:customStyle="1" w:styleId="EEE227E60CAA41F1B3EEBF02D8DC6418">
    <w:name w:val="EEE227E60CAA41F1B3EEBF02D8DC6418"/>
  </w:style>
  <w:style w:type="paragraph" w:customStyle="1" w:styleId="675721290F8B4A108B9C27CC7223C987">
    <w:name w:val="675721290F8B4A108B9C27CC7223C987"/>
  </w:style>
  <w:style w:type="paragraph" w:customStyle="1" w:styleId="5FF9EEC5E56E45E4A45C463803EAE230">
    <w:name w:val="5FF9EEC5E56E45E4A45C463803EAE230"/>
  </w:style>
  <w:style w:type="paragraph" w:customStyle="1" w:styleId="6D5BB812D4464261A9820E7621309F6F">
    <w:name w:val="6D5BB812D4464261A9820E7621309F6F"/>
  </w:style>
  <w:style w:type="paragraph" w:customStyle="1" w:styleId="2F1930E467A0490092E0CBCB34D88F4A">
    <w:name w:val="2F1930E467A0490092E0CBCB34D88F4A"/>
  </w:style>
  <w:style w:type="paragraph" w:customStyle="1" w:styleId="DF016B19862C4D4BB44947E8ED762745">
    <w:name w:val="DF016B19862C4D4BB44947E8ED762745"/>
  </w:style>
  <w:style w:type="paragraph" w:customStyle="1" w:styleId="B1068954C9374D5BBFFB3979D4501921">
    <w:name w:val="B1068954C9374D5BBFFB3979D4501921"/>
  </w:style>
  <w:style w:type="paragraph" w:customStyle="1" w:styleId="6E3017393C8A4578A19FA58F1AFFC91A">
    <w:name w:val="6E3017393C8A4578A19FA58F1AFFC91A"/>
  </w:style>
  <w:style w:type="paragraph" w:customStyle="1" w:styleId="CA44797A1B8041B4A4F0AA010D6E2C65">
    <w:name w:val="CA44797A1B8041B4A4F0AA010D6E2C65"/>
  </w:style>
  <w:style w:type="paragraph" w:customStyle="1" w:styleId="0A1A79A871D74960B3093D92AB048611">
    <w:name w:val="0A1A79A871D74960B3093D92AB048611"/>
  </w:style>
  <w:style w:type="paragraph" w:customStyle="1" w:styleId="C358904F016C487A9FCDA3F42705D93D">
    <w:name w:val="C358904F016C487A9FCDA3F42705D93D"/>
  </w:style>
  <w:style w:type="paragraph" w:customStyle="1" w:styleId="0717638017B84BF783B14F2162F2B6D0">
    <w:name w:val="0717638017B84BF783B14F2162F2B6D0"/>
  </w:style>
  <w:style w:type="paragraph" w:customStyle="1" w:styleId="ED2086D8B0284FC98B513AE90FAFD041">
    <w:name w:val="ED2086D8B0284FC98B513AE90FAFD041"/>
  </w:style>
  <w:style w:type="paragraph" w:customStyle="1" w:styleId="6E8A311C6C54403B968BF414EA8088E7">
    <w:name w:val="6E8A311C6C54403B968BF414EA8088E7"/>
  </w:style>
  <w:style w:type="paragraph" w:customStyle="1" w:styleId="DFDD9E78B89E415F95FA4CE51B2B11EB">
    <w:name w:val="DFDD9E78B89E415F95FA4CE51B2B11EB"/>
  </w:style>
  <w:style w:type="paragraph" w:customStyle="1" w:styleId="6B3D75F7026E4F60A1ABD13E0FA0DCE7">
    <w:name w:val="6B3D75F7026E4F60A1ABD13E0FA0DCE7"/>
  </w:style>
  <w:style w:type="paragraph" w:customStyle="1" w:styleId="8C9002CFF5D44DCD9F63A5B575947DFA">
    <w:name w:val="8C9002CFF5D44DCD9F63A5B575947DFA"/>
  </w:style>
  <w:style w:type="paragraph" w:customStyle="1" w:styleId="178A26BA3F744B8A9A641D9526847951">
    <w:name w:val="178A26BA3F744B8A9A641D9526847951"/>
  </w:style>
  <w:style w:type="paragraph" w:customStyle="1" w:styleId="A9199F1C621A4B16BB101028CA53C985">
    <w:name w:val="A9199F1C621A4B16BB101028CA53C985"/>
  </w:style>
  <w:style w:type="paragraph" w:customStyle="1" w:styleId="68A4CEFA144B44ED9351D4AFED68C0F7">
    <w:name w:val="68A4CEFA144B44ED9351D4AFED68C0F7"/>
  </w:style>
  <w:style w:type="paragraph" w:customStyle="1" w:styleId="E826FE5EC402469ABBBE0BE95F0A80EF">
    <w:name w:val="E826FE5EC402469ABBBE0BE95F0A80EF"/>
  </w:style>
  <w:style w:type="paragraph" w:customStyle="1" w:styleId="7839F40BE91E468C99DD1FE7DDD5CF3C">
    <w:name w:val="7839F40BE91E468C99DD1FE7DDD5CF3C"/>
  </w:style>
  <w:style w:type="paragraph" w:customStyle="1" w:styleId="089AC3EEEB6149D092BD0600DFDCEF25">
    <w:name w:val="089AC3EEEB6149D092BD0600DFDCEF25"/>
  </w:style>
  <w:style w:type="paragraph" w:customStyle="1" w:styleId="23940FB639F04CF1B4F3AB956B3C5446">
    <w:name w:val="23940FB639F04CF1B4F3AB956B3C5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YWCC 307 meeting minutes</Template>
  <TotalTime>22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Rupapara</dc:creator>
  <cp:keywords/>
  <dc:description/>
  <cp:lastModifiedBy>Rupapara, Prince</cp:lastModifiedBy>
  <cp:revision>2</cp:revision>
  <dcterms:created xsi:type="dcterms:W3CDTF">2022-04-12T22:29:00Z</dcterms:created>
  <dcterms:modified xsi:type="dcterms:W3CDTF">2022-04-24T19:26:00Z</dcterms:modified>
  <cp:version/>
</cp:coreProperties>
</file>